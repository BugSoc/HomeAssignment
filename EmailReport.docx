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782F" w14:textId="399A09C1" w:rsidR="00C62C50" w:rsidRDefault="00650EC5" w:rsidP="00E9769A">
      <w:r w:rsidRPr="0029333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A1AB56" wp14:editId="4D6BB44A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4576890" cy="880171"/>
                <wp:effectExtent l="0" t="0" r="0" b="0"/>
                <wp:wrapTight wrapText="bothSides">
                  <wp:wrapPolygon edited="0">
                    <wp:start x="270" y="0"/>
                    <wp:lineTo x="270" y="21039"/>
                    <wp:lineTo x="21309" y="21039"/>
                    <wp:lineTo x="21309" y="0"/>
                    <wp:lineTo x="2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6890" cy="880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63C4" w14:textId="77777777" w:rsidR="00650EC5" w:rsidRPr="00650EC5" w:rsidRDefault="00650EC5" w:rsidP="00650EC5">
                            <w:pPr>
                              <w:pStyle w:val="Title"/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0EC5"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Email Analysis </w:t>
                            </w:r>
                            <w:r w:rsidRPr="00650EC5">
                              <w:rPr>
                                <w:rStyle w:val="TitleChar"/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Report</w:t>
                            </w:r>
                            <w:r w:rsidRPr="00650EC5"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1A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2pt;margin-top:43.5pt;width:360.4pt;height:69.3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" filled="f" stroked="f">
                <v:textbox>
                  <w:txbxContent>
                    <w:p w14:paraId="1AF263C4" w14:textId="77777777" w:rsidR="00650EC5" w:rsidRPr="00650EC5" w:rsidRDefault="00650EC5" w:rsidP="00650EC5">
                      <w:pPr>
                        <w:pStyle w:val="Title"/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0EC5"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Email Analysis </w:t>
                      </w:r>
                      <w:r w:rsidRPr="00650EC5">
                        <w:rPr>
                          <w:rStyle w:val="TitleChar"/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Report</w:t>
                      </w:r>
                      <w:r w:rsidRPr="00650EC5"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Document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5256D" wp14:editId="254FE0A5">
            <wp:simplePos x="0" y="0"/>
            <wp:positionH relativeFrom="column">
              <wp:posOffset>384810</wp:posOffset>
            </wp:positionH>
            <wp:positionV relativeFrom="paragraph">
              <wp:posOffset>-15240</wp:posOffset>
            </wp:positionV>
            <wp:extent cx="1344930" cy="134493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69A" w:rsidRPr="00650EC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B75AD8" wp14:editId="0E0CD334">
                <wp:simplePos x="0" y="0"/>
                <wp:positionH relativeFrom="page">
                  <wp:align>left</wp:align>
                </wp:positionH>
                <wp:positionV relativeFrom="paragraph">
                  <wp:posOffset>-549275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0FF2B" id="Graphic 17" o:spid="_x0000_s1026" alt="Curved accent shapes that collectively build the header design" style="position:absolute;margin-left:0;margin-top:-43.25pt;width:649.5pt;height:238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se6tE+AAAAAJ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0f6fc6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0f6fc6 [3204]" stroked="f">
                  <v:fill color2="#59a9f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</v:group>
            </w:pict>
          </mc:Fallback>
        </mc:AlternateContent>
      </w:r>
    </w:p>
    <w:p w14:paraId="6574F3CC" w14:textId="52B9CC46" w:rsidR="00650EC5" w:rsidRPr="00650EC5" w:rsidRDefault="00650EC5" w:rsidP="00650EC5"/>
    <w:p w14:paraId="3CDE7A3D" w14:textId="3E0443B6" w:rsidR="00650EC5" w:rsidRPr="00650EC5" w:rsidRDefault="00650EC5" w:rsidP="00650EC5"/>
    <w:p w14:paraId="44A676E2" w14:textId="412B86CE" w:rsidR="00650EC5" w:rsidRPr="00650EC5" w:rsidRDefault="00650EC5" w:rsidP="00650EC5"/>
    <w:p w14:paraId="3DDF6A59" w14:textId="3EFFA62F" w:rsidR="00650EC5" w:rsidRPr="00650EC5" w:rsidRDefault="00650EC5" w:rsidP="00650EC5"/>
    <w:p w14:paraId="70972859" w14:textId="71F3BEE9" w:rsidR="00650EC5" w:rsidRPr="00650EC5" w:rsidRDefault="00650EC5" w:rsidP="00650EC5"/>
    <w:p w14:paraId="2EEFF618" w14:textId="46C0BD87" w:rsidR="00650EC5" w:rsidRPr="00650EC5" w:rsidRDefault="00650EC5" w:rsidP="00650EC5"/>
    <w:p w14:paraId="6B33B078" w14:textId="3905CFEC" w:rsidR="00650EC5" w:rsidRPr="00650EC5" w:rsidRDefault="00650EC5" w:rsidP="00650EC5"/>
    <w:p w14:paraId="2F0672F7" w14:textId="25754C97" w:rsidR="00650EC5" w:rsidRPr="00650EC5" w:rsidRDefault="00650EC5" w:rsidP="00650EC5"/>
    <w:p w14:paraId="2008150C" w14:textId="711C3F2E" w:rsidR="00650EC5" w:rsidRPr="00650EC5" w:rsidRDefault="00650EC5" w:rsidP="00650EC5"/>
    <w:p w14:paraId="63B0AF09" w14:textId="0C37D8B2" w:rsidR="00650EC5" w:rsidRPr="00650EC5" w:rsidRDefault="00650EC5" w:rsidP="00650EC5"/>
    <w:p w14:paraId="5580D1C5" w14:textId="49FC59BE" w:rsidR="00650EC5" w:rsidRPr="00650EC5" w:rsidRDefault="00650EC5" w:rsidP="00650EC5"/>
    <w:p w14:paraId="710BAC6E" w14:textId="67E2F311" w:rsidR="00650EC5" w:rsidRPr="00650EC5" w:rsidRDefault="00650EC5" w:rsidP="00650EC5"/>
    <w:p w14:paraId="0893BDCD" w14:textId="26E52728" w:rsidR="00650EC5" w:rsidRPr="00650EC5" w:rsidRDefault="00650EC5" w:rsidP="00650EC5"/>
    <w:p w14:paraId="401C0086" w14:textId="0D4CEA1A" w:rsidR="00650EC5" w:rsidRPr="00650EC5" w:rsidRDefault="00650EC5" w:rsidP="00650EC5"/>
    <w:p w14:paraId="5ABD9D9E" w14:textId="37549CC0" w:rsidR="00650EC5" w:rsidRPr="00650EC5" w:rsidRDefault="00650EC5" w:rsidP="00650EC5"/>
    <w:p w14:paraId="440E503C" w14:textId="7428E982" w:rsidR="00650EC5" w:rsidRPr="00650EC5" w:rsidRDefault="00650EC5" w:rsidP="00650EC5"/>
    <w:p w14:paraId="609306A7" w14:textId="03731A33" w:rsidR="00650EC5" w:rsidRPr="00650EC5" w:rsidRDefault="00650EC5" w:rsidP="00650EC5"/>
    <w:p w14:paraId="3DC1EE2F" w14:textId="77777777" w:rsidR="00650EC5" w:rsidRPr="00650EC5" w:rsidRDefault="00650EC5" w:rsidP="00650EC5">
      <w:pPr>
        <w:rPr>
          <w:rFonts w:asciiTheme="majorHAnsi" w:hAnsiTheme="majorHAnsi"/>
          <w:color w:val="595959" w:themeColor="text1" w:themeTint="A6"/>
          <w:sz w:val="32"/>
          <w:szCs w:val="32"/>
          <w:u w:val="single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  <w:u w:val="single"/>
        </w:rPr>
        <w:t>For viewing/editing, perform the following steps:</w:t>
      </w:r>
    </w:p>
    <w:p w14:paraId="53DB67F3" w14:textId="77777777" w:rsidR="00650EC5" w:rsidRPr="00650EC5" w:rsidRDefault="00650EC5" w:rsidP="00650EC5">
      <w:pPr>
        <w:pStyle w:val="Signature"/>
        <w:ind w:left="1440"/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</w:pPr>
    </w:p>
    <w:p w14:paraId="232FBE2E" w14:textId="72E0044C" w:rsidR="00650EC5" w:rsidRPr="00650EC5" w:rsidRDefault="00650EC5" w:rsidP="00650EC5">
      <w:pPr>
        <w:pStyle w:val="Signature"/>
        <w:numPr>
          <w:ilvl w:val="0"/>
          <w:numId w:val="13"/>
        </w:numPr>
        <w:spacing w:before="40" w:after="360"/>
        <w:ind w:right="720"/>
        <w:contextualSpacing/>
        <w:rPr>
          <w:rFonts w:asciiTheme="majorHAnsi" w:hAnsiTheme="majorHAnsi" w:cs="DaunPenh"/>
          <w:color w:val="000000" w:themeColor="text1"/>
          <w:sz w:val="32"/>
          <w:szCs w:val="32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Click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 Editing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button from the yellow bar above.</w:t>
      </w:r>
    </w:p>
    <w:p w14:paraId="1711C4A2" w14:textId="77777777" w:rsidR="00650EC5" w:rsidRPr="00650EC5" w:rsidRDefault="00650EC5" w:rsidP="00650EC5">
      <w:pPr>
        <w:pStyle w:val="Signature"/>
        <w:spacing w:before="40" w:after="360"/>
        <w:ind w:left="2520" w:right="720"/>
        <w:contextualSpacing/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</w:pPr>
    </w:p>
    <w:p w14:paraId="799FA993" w14:textId="77777777" w:rsidR="00650EC5" w:rsidRPr="00650EC5" w:rsidRDefault="00650EC5" w:rsidP="00650EC5">
      <w:pPr>
        <w:pStyle w:val="Signature"/>
        <w:numPr>
          <w:ilvl w:val="0"/>
          <w:numId w:val="13"/>
        </w:numPr>
        <w:spacing w:before="40" w:after="360"/>
        <w:ind w:right="720"/>
        <w:contextualSpacing/>
        <w:rPr>
          <w:rFonts w:asciiTheme="majorHAnsi" w:hAnsiTheme="majorHAnsi" w:cs="DaunPenh"/>
          <w:color w:val="000000" w:themeColor="text1"/>
          <w:sz w:val="32"/>
          <w:szCs w:val="32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Once you have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enabled editing,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please click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 Content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button from the same yellow bar.</w:t>
      </w:r>
    </w:p>
    <w:p w14:paraId="7D395573" w14:textId="77777777" w:rsidR="00650EC5" w:rsidRPr="00650EC5" w:rsidRDefault="00650EC5" w:rsidP="00650EC5">
      <w:pPr>
        <w:rPr>
          <w:rFonts w:ascii="Arial Rounded MT Bold" w:hAnsi="Arial Rounded MT Bold"/>
        </w:rPr>
      </w:pPr>
    </w:p>
    <w:p w14:paraId="5291C867" w14:textId="77777777" w:rsidR="00650EC5" w:rsidRPr="00650EC5" w:rsidRDefault="00650EC5" w:rsidP="00650EC5"/>
    <w:sectPr w:rsidR="00650EC5" w:rsidRPr="00650EC5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15E5" w14:textId="77777777" w:rsidR="002703DE" w:rsidRDefault="002703DE" w:rsidP="00713050">
      <w:pPr>
        <w:spacing w:line="240" w:lineRule="auto"/>
      </w:pPr>
      <w:r>
        <w:separator/>
      </w:r>
    </w:p>
  </w:endnote>
  <w:endnote w:type="continuationSeparator" w:id="0">
    <w:p w14:paraId="6DB201BE" w14:textId="77777777" w:rsidR="002703DE" w:rsidRDefault="002703D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8814B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D5082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226D0C4" wp14:editId="4623C5D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B1ECC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0f6fc6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A655A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68E23A" wp14:editId="03BBBC3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9964B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0f6fc6 [3204]" strokecolor="#0f6f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3186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304818" wp14:editId="5B4AB0C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AE333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f6fc6 [3204]" strokecolor="#0f6f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FBB62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6DEB36" wp14:editId="22E553A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D7948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f6fc6 [3204]" strokecolor="#0f6f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60F7BD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78F97CE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BFA62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55725B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B4F237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EE68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D734D6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7E5A00" w14:textId="76ADFDA1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4F561D" w14:textId="0BE7FB02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A78582" w14:textId="5D95366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B98013" w14:textId="4054A326" w:rsidR="00217980" w:rsidRDefault="00217980" w:rsidP="00217980">
          <w:pPr>
            <w:pStyle w:val="Footer"/>
          </w:pPr>
        </w:p>
      </w:tc>
    </w:tr>
    <w:tr w:rsidR="00217980" w14:paraId="6A3F58F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6DC6BB" w14:textId="3D85B2F5"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6DCB00" w14:textId="440FB3F5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119B62" w14:textId="249EF15E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82FD62" w14:textId="69EE8793" w:rsidR="00811117" w:rsidRPr="00C2098A" w:rsidRDefault="00811117" w:rsidP="00217980">
          <w:pPr>
            <w:pStyle w:val="Footer"/>
          </w:pPr>
        </w:p>
      </w:tc>
    </w:tr>
  </w:tbl>
  <w:p w14:paraId="1B44D6B2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4D23" w14:textId="77777777" w:rsidR="002703DE" w:rsidRDefault="002703DE" w:rsidP="00713050">
      <w:pPr>
        <w:spacing w:line="240" w:lineRule="auto"/>
      </w:pPr>
      <w:r>
        <w:separator/>
      </w:r>
    </w:p>
  </w:footnote>
  <w:footnote w:type="continuationSeparator" w:id="0">
    <w:p w14:paraId="144521E1" w14:textId="77777777" w:rsidR="002703DE" w:rsidRDefault="002703D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352C09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40C6696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62E2A7E" wp14:editId="242107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958EDC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0f6fc6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0f6fc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BF91C3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AC85BBD" w14:textId="77777777" w:rsidR="001A5CA9" w:rsidRPr="009B3C40" w:rsidRDefault="002703D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F4D38857E1242A9B5457A6E1E2C9D5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37433EE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EBCFD6B" w14:textId="77777777" w:rsidR="001A5CA9" w:rsidRPr="00F207C0" w:rsidRDefault="001A5CA9" w:rsidP="001A5CA9"/>
      </w:tc>
    </w:tr>
  </w:tbl>
  <w:p w14:paraId="28B469E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53AE1"/>
    <w:multiLevelType w:val="hybridMultilevel"/>
    <w:tmpl w:val="9A0C3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D1D84"/>
    <w:multiLevelType w:val="hybridMultilevel"/>
    <w:tmpl w:val="20244C44"/>
    <w:lvl w:ilvl="0" w:tplc="F316217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5664B93"/>
    <w:multiLevelType w:val="hybridMultilevel"/>
    <w:tmpl w:val="F59051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AEJLSzMzCyMDIyUdpeDU4uLM/DyQAuNaAJdbSTosAAAA"/>
  </w:docVars>
  <w:rsids>
    <w:rsidRoot w:val="007174C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05E3"/>
    <w:rsid w:val="001A5CA9"/>
    <w:rsid w:val="001B2AC1"/>
    <w:rsid w:val="001B403A"/>
    <w:rsid w:val="001F4583"/>
    <w:rsid w:val="00217980"/>
    <w:rsid w:val="002703DE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4197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4677C"/>
    <w:rsid w:val="00650EC5"/>
    <w:rsid w:val="00684488"/>
    <w:rsid w:val="006A3CE7"/>
    <w:rsid w:val="006A7746"/>
    <w:rsid w:val="006C4C50"/>
    <w:rsid w:val="006D76B1"/>
    <w:rsid w:val="00713050"/>
    <w:rsid w:val="007174C8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769A"/>
    <w:rsid w:val="00EB2D52"/>
    <w:rsid w:val="00EF7CC9"/>
    <w:rsid w:val="00F207C0"/>
    <w:rsid w:val="00F20AE5"/>
    <w:rsid w:val="00F47E97"/>
    <w:rsid w:val="00F645C7"/>
    <w:rsid w:val="00F663A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4D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0F6FC6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B5294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7"/>
    <w:unhideWhenUsed/>
    <w:qFormat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B5294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54197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E9769A"/>
    <w:pPr>
      <w:spacing w:line="240" w:lineRule="auto"/>
      <w:ind w:left="720" w:right="720"/>
    </w:pPr>
    <w:rPr>
      <w:color w:val="FFFFFF" w:themeColor="background1"/>
      <w:kern w:val="20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BugSoc/HomeAssignment/blob/main/NewDoc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D38857E1242A9B5457A6E1E2C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5312-8BBD-4C1A-B730-6EAED1709FF2}"/>
      </w:docPartPr>
      <w:docPartBody>
        <w:p w:rsidR="00BA5CAD" w:rsidRDefault="009D5002">
          <w:pPr>
            <w:pStyle w:val="7F4D38857E1242A9B5457A6E1E2C9D5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2"/>
    <w:rsid w:val="00111722"/>
    <w:rsid w:val="009D5002"/>
    <w:rsid w:val="00BA5CAD"/>
    <w:rsid w:val="00D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FD9EE6FC64860A0D3CD06B817235C">
    <w:name w:val="3FBFD9EE6FC64860A0D3CD06B817235C"/>
  </w:style>
  <w:style w:type="paragraph" w:customStyle="1" w:styleId="7F4D38857E1242A9B5457A6E1E2C9D56">
    <w:name w:val="7F4D38857E1242A9B5457A6E1E2C9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Doc1.dotm?raw=true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2021-05-04T15:41:00Z</dcterms:created>
  <dcterms:modified xsi:type="dcterms:W3CDTF">2021-05-04T15:41:00Z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